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B639A" w14:textId="52C22020" w:rsidR="00A87BF1" w:rsidRDefault="00511C04" w:rsidP="001921D3">
      <w:pPr>
        <w:pStyle w:val="a3"/>
      </w:pPr>
      <w:proofErr w:type="spellStart"/>
      <w:r>
        <w:rPr>
          <w:rFonts w:hint="eastAsia"/>
        </w:rPr>
        <w:t>ecs</w:t>
      </w:r>
      <w:proofErr w:type="spellEnd"/>
      <w:r w:rsidR="00B567DD" w:rsidRPr="00B567DD">
        <w:rPr>
          <w:rFonts w:hint="eastAsia"/>
        </w:rPr>
        <w:t>工具</w:t>
      </w:r>
    </w:p>
    <w:p w14:paraId="3FA8DCD8" w14:textId="20517612" w:rsidR="00B567DD" w:rsidRPr="00B94668" w:rsidRDefault="00B567DD" w:rsidP="001921D3">
      <w:pPr>
        <w:pStyle w:val="1"/>
      </w:pPr>
      <w:r w:rsidRPr="00B94668">
        <w:rPr>
          <w:rFonts w:hint="eastAsia"/>
        </w:rPr>
        <w:t>工具概要</w:t>
      </w:r>
    </w:p>
    <w:p w14:paraId="4AD1212E" w14:textId="62D094D7" w:rsidR="001921D3" w:rsidRDefault="0047544B" w:rsidP="00B567DD">
      <w:pPr>
        <w:rPr>
          <w:sz w:val="24"/>
        </w:rPr>
      </w:pPr>
      <w:r>
        <w:rPr>
          <w:rFonts w:ascii="Verdana" w:hAnsi="Verdana" w:hint="eastAsia"/>
          <w:color w:val="333333"/>
          <w:szCs w:val="21"/>
        </w:rPr>
        <w:t>ECS</w:t>
      </w:r>
      <w:r>
        <w:rPr>
          <w:rFonts w:ascii="Verdana" w:hAnsi="Verdana"/>
          <w:color w:val="333333"/>
          <w:szCs w:val="21"/>
        </w:rPr>
        <w:t>命令行</w:t>
      </w:r>
      <w:r>
        <w:rPr>
          <w:rFonts w:ascii="Verdana" w:hAnsi="Verdana" w:hint="eastAsia"/>
          <w:color w:val="333333"/>
          <w:szCs w:val="21"/>
        </w:rPr>
        <w:t>工具</w:t>
      </w:r>
      <w:r>
        <w:rPr>
          <w:rFonts w:ascii="Verdana" w:hAnsi="Verdana"/>
          <w:color w:val="333333"/>
          <w:szCs w:val="21"/>
        </w:rPr>
        <w:t>是用于管理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 w:hint="eastAsia"/>
          <w:color w:val="333333"/>
          <w:szCs w:val="21"/>
        </w:rPr>
        <w:t>ECS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/>
          <w:color w:val="333333"/>
          <w:szCs w:val="21"/>
        </w:rPr>
        <w:t>服务</w:t>
      </w:r>
      <w:r>
        <w:rPr>
          <w:rFonts w:ascii="Verdana" w:hAnsi="Verdana" w:hint="eastAsia"/>
          <w:color w:val="333333"/>
          <w:szCs w:val="21"/>
        </w:rPr>
        <w:t>的</w:t>
      </w:r>
      <w:r>
        <w:rPr>
          <w:rFonts w:ascii="Verdana" w:hAnsi="Verdana"/>
          <w:color w:val="333333"/>
          <w:szCs w:val="21"/>
        </w:rPr>
        <w:t>工具。</w:t>
      </w:r>
      <w:r>
        <w:rPr>
          <w:rFonts w:ascii="Verdana" w:hAnsi="Verdana" w:hint="eastAsia"/>
          <w:color w:val="333333"/>
          <w:szCs w:val="21"/>
        </w:rPr>
        <w:t>它通过安装</w:t>
      </w:r>
      <w:r>
        <w:rPr>
          <w:rFonts w:ascii="Verdana" w:hAnsi="Verdana"/>
          <w:color w:val="333333"/>
          <w:szCs w:val="21"/>
        </w:rPr>
        <w:t>和配置，使用</w:t>
      </w:r>
      <w:r>
        <w:rPr>
          <w:rFonts w:ascii="Verdana" w:hAnsi="Verdana" w:hint="eastAsia"/>
          <w:color w:val="333333"/>
          <w:szCs w:val="21"/>
        </w:rPr>
        <w:t>与</w:t>
      </w:r>
      <w:r>
        <w:rPr>
          <w:rFonts w:ascii="Verdana" w:hAnsi="Verdana" w:hint="eastAsia"/>
          <w:color w:val="333333"/>
          <w:szCs w:val="21"/>
        </w:rPr>
        <w:t>ECS API</w:t>
      </w:r>
      <w:r>
        <w:rPr>
          <w:rFonts w:ascii="Verdana" w:hAnsi="Verdana" w:hint="eastAsia"/>
          <w:color w:val="333333"/>
          <w:szCs w:val="21"/>
        </w:rPr>
        <w:t>接口一致的接口和入参，并写成命令行就能</w:t>
      </w:r>
      <w:r>
        <w:rPr>
          <w:rFonts w:ascii="Verdana" w:hAnsi="Verdana"/>
          <w:color w:val="333333"/>
          <w:szCs w:val="21"/>
        </w:rPr>
        <w:t>控制多个</w:t>
      </w:r>
      <w:r>
        <w:rPr>
          <w:rFonts w:ascii="Verdana" w:hAnsi="Verdana" w:hint="eastAsia"/>
          <w:color w:val="333333"/>
          <w:szCs w:val="21"/>
        </w:rPr>
        <w:t>ECS</w:t>
      </w:r>
      <w:r>
        <w:rPr>
          <w:rFonts w:ascii="Verdana" w:hAnsi="Verdana" w:hint="eastAsia"/>
          <w:color w:val="333333"/>
          <w:szCs w:val="21"/>
        </w:rPr>
        <w:t>实例，</w:t>
      </w:r>
      <w:r>
        <w:rPr>
          <w:rFonts w:ascii="Verdana" w:hAnsi="Verdana"/>
          <w:color w:val="333333"/>
          <w:szCs w:val="21"/>
        </w:rPr>
        <w:t>并</w:t>
      </w:r>
      <w:r>
        <w:rPr>
          <w:rFonts w:ascii="Verdana" w:hAnsi="Verdana" w:hint="eastAsia"/>
          <w:color w:val="333333"/>
          <w:szCs w:val="21"/>
        </w:rPr>
        <w:t>能</w:t>
      </w:r>
      <w:r>
        <w:rPr>
          <w:rFonts w:ascii="Verdana" w:hAnsi="Verdana"/>
          <w:color w:val="333333"/>
          <w:szCs w:val="21"/>
        </w:rPr>
        <w:t>利用脚本来自动执行</w:t>
      </w:r>
      <w:r>
        <w:rPr>
          <w:rFonts w:ascii="Verdana" w:hAnsi="Verdana" w:hint="eastAsia"/>
          <w:color w:val="333333"/>
          <w:szCs w:val="21"/>
        </w:rPr>
        <w:t>对</w:t>
      </w:r>
      <w:r>
        <w:rPr>
          <w:rFonts w:ascii="Verdana" w:hAnsi="Verdana" w:hint="eastAsia"/>
          <w:color w:val="333333"/>
          <w:szCs w:val="21"/>
        </w:rPr>
        <w:t>ECS</w:t>
      </w:r>
      <w:r>
        <w:rPr>
          <w:rFonts w:ascii="Verdana" w:hAnsi="Verdana" w:hint="eastAsia"/>
          <w:color w:val="333333"/>
          <w:szCs w:val="21"/>
        </w:rPr>
        <w:t>实例的命令</w:t>
      </w:r>
      <w:r>
        <w:rPr>
          <w:rFonts w:ascii="Verdana" w:hAnsi="Verdana"/>
          <w:color w:val="333333"/>
          <w:szCs w:val="21"/>
        </w:rPr>
        <w:t>。</w:t>
      </w:r>
    </w:p>
    <w:p w14:paraId="244AC8D5" w14:textId="702B60A3" w:rsidR="00B567DD" w:rsidRDefault="00B567DD" w:rsidP="001921D3">
      <w:pPr>
        <w:pStyle w:val="1"/>
      </w:pPr>
      <w:r w:rsidRPr="00B94668">
        <w:rPr>
          <w:rFonts w:hint="eastAsia"/>
        </w:rPr>
        <w:t>运行环境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68"/>
        <w:gridCol w:w="6520"/>
      </w:tblGrid>
      <w:tr w:rsidR="00E97D0B" w14:paraId="3D733474" w14:textId="77777777" w:rsidTr="001A7014">
        <w:tc>
          <w:tcPr>
            <w:tcW w:w="1668" w:type="dxa"/>
          </w:tcPr>
          <w:p w14:paraId="43F99FC5" w14:textId="77777777" w:rsidR="00E30C5F" w:rsidRDefault="00E30C5F" w:rsidP="00E30C5F">
            <w:r>
              <w:rPr>
                <w:rFonts w:hint="eastAsia"/>
              </w:rPr>
              <w:t>序号</w:t>
            </w:r>
          </w:p>
        </w:tc>
        <w:tc>
          <w:tcPr>
            <w:tcW w:w="6520" w:type="dxa"/>
          </w:tcPr>
          <w:p w14:paraId="5A7323D4" w14:textId="77777777" w:rsidR="00E30C5F" w:rsidRDefault="00E30C5F" w:rsidP="00E30C5F">
            <w:r>
              <w:rPr>
                <w:rFonts w:hint="eastAsia"/>
              </w:rPr>
              <w:t>操作系统</w:t>
            </w:r>
          </w:p>
        </w:tc>
      </w:tr>
      <w:tr w:rsidR="00E97D0B" w14:paraId="6F982755" w14:textId="77777777" w:rsidTr="001A7014">
        <w:tc>
          <w:tcPr>
            <w:tcW w:w="1668" w:type="dxa"/>
          </w:tcPr>
          <w:p w14:paraId="07B01B7D" w14:textId="4056044B" w:rsidR="00E30C5F" w:rsidRDefault="008E1E73" w:rsidP="00E30C5F">
            <w:r>
              <w:rPr>
                <w:rFonts w:hint="eastAsia"/>
              </w:rPr>
              <w:t>1</w:t>
            </w:r>
          </w:p>
        </w:tc>
        <w:tc>
          <w:tcPr>
            <w:tcW w:w="6520" w:type="dxa"/>
          </w:tcPr>
          <w:p w14:paraId="0A1B399E" w14:textId="6A7FB52A" w:rsidR="008E1E73" w:rsidRDefault="008E1E73" w:rsidP="00E30C5F">
            <w:r>
              <w:t>W</w:t>
            </w:r>
            <w:r>
              <w:rPr>
                <w:rFonts w:hint="eastAsia"/>
              </w:rPr>
              <w:t>in8(64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</w:p>
        </w:tc>
      </w:tr>
      <w:tr w:rsidR="00E97D0B" w14:paraId="5C5B2480" w14:textId="77777777" w:rsidTr="001A7014">
        <w:tc>
          <w:tcPr>
            <w:tcW w:w="1668" w:type="dxa"/>
          </w:tcPr>
          <w:p w14:paraId="3B29ED7A" w14:textId="3EEF8AA3" w:rsidR="00E30C5F" w:rsidRDefault="008E1E73" w:rsidP="00E30C5F">
            <w:r>
              <w:rPr>
                <w:rFonts w:hint="eastAsia"/>
              </w:rPr>
              <w:t>2</w:t>
            </w:r>
          </w:p>
        </w:tc>
        <w:tc>
          <w:tcPr>
            <w:tcW w:w="6520" w:type="dxa"/>
          </w:tcPr>
          <w:p w14:paraId="52883610" w14:textId="38D5A972" w:rsidR="00E30C5F" w:rsidRDefault="008E1E73" w:rsidP="00E30C5F">
            <w:r>
              <w:t>M</w:t>
            </w:r>
            <w:r>
              <w:rPr>
                <w:rFonts w:hint="eastAsia"/>
              </w:rPr>
              <w:t>ac</w:t>
            </w:r>
          </w:p>
        </w:tc>
      </w:tr>
      <w:tr w:rsidR="00E97D0B" w14:paraId="21FC14C0" w14:textId="77777777" w:rsidTr="001A7014">
        <w:tc>
          <w:tcPr>
            <w:tcW w:w="1668" w:type="dxa"/>
          </w:tcPr>
          <w:p w14:paraId="2F941D9D" w14:textId="06A65D72" w:rsidR="00E30C5F" w:rsidRDefault="008E1E73" w:rsidP="00E30C5F">
            <w:r>
              <w:rPr>
                <w:rFonts w:hint="eastAsia"/>
              </w:rPr>
              <w:t>3</w:t>
            </w:r>
          </w:p>
        </w:tc>
        <w:tc>
          <w:tcPr>
            <w:tcW w:w="6520" w:type="dxa"/>
          </w:tcPr>
          <w:p w14:paraId="6040E514" w14:textId="3E2452BF" w:rsidR="00E30C5F" w:rsidRDefault="008E1E73" w:rsidP="00E30C5F">
            <w:r>
              <w:t>L</w:t>
            </w:r>
            <w:r>
              <w:rPr>
                <w:rFonts w:hint="eastAsia"/>
              </w:rPr>
              <w:t>inux</w:t>
            </w:r>
          </w:p>
        </w:tc>
      </w:tr>
    </w:tbl>
    <w:p w14:paraId="64076ABE" w14:textId="77777777" w:rsidR="00B567DD" w:rsidRDefault="00B567DD" w:rsidP="00B567DD">
      <w:pPr>
        <w:rPr>
          <w:sz w:val="24"/>
        </w:rPr>
      </w:pPr>
    </w:p>
    <w:p w14:paraId="35B7E137" w14:textId="61A5237C" w:rsidR="00A45F8C" w:rsidRDefault="00A45F8C" w:rsidP="008E1E73">
      <w:pPr>
        <w:pStyle w:val="1"/>
      </w:pPr>
      <w:r>
        <w:rPr>
          <w:rFonts w:hint="eastAsia"/>
        </w:rPr>
        <w:t>测试时间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5F8C" w14:paraId="7A65597E" w14:textId="77777777" w:rsidTr="00E30C5F">
        <w:tc>
          <w:tcPr>
            <w:tcW w:w="2840" w:type="dxa"/>
          </w:tcPr>
          <w:p w14:paraId="4F4EC420" w14:textId="28CAACB2" w:rsidR="00A45F8C" w:rsidRDefault="00B4722A" w:rsidP="00E30C5F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14:paraId="1BC6DCC3" w14:textId="77777777" w:rsidR="00A45F8C" w:rsidRDefault="00A45F8C" w:rsidP="00E30C5F">
            <w:r>
              <w:rPr>
                <w:rFonts w:hint="eastAsia"/>
              </w:rPr>
              <w:t>开始时间</w:t>
            </w:r>
          </w:p>
        </w:tc>
        <w:tc>
          <w:tcPr>
            <w:tcW w:w="2841" w:type="dxa"/>
          </w:tcPr>
          <w:p w14:paraId="370FF636" w14:textId="77777777" w:rsidR="00A45F8C" w:rsidRDefault="00A45F8C" w:rsidP="00E30C5F">
            <w:r>
              <w:rPr>
                <w:rFonts w:hint="eastAsia"/>
              </w:rPr>
              <w:t>完成时间</w:t>
            </w:r>
          </w:p>
        </w:tc>
      </w:tr>
      <w:tr w:rsidR="00A45F8C" w14:paraId="6952FBA9" w14:textId="77777777" w:rsidTr="00E30C5F">
        <w:tc>
          <w:tcPr>
            <w:tcW w:w="2840" w:type="dxa"/>
          </w:tcPr>
          <w:p w14:paraId="1D273BD9" w14:textId="2C745BB0" w:rsidR="00A45F8C" w:rsidRDefault="0047544B" w:rsidP="00E30C5F">
            <w:proofErr w:type="spellStart"/>
            <w:r>
              <w:rPr>
                <w:rFonts w:hint="eastAsia"/>
              </w:rPr>
              <w:t>ecs</w:t>
            </w:r>
            <w:proofErr w:type="spellEnd"/>
            <w:r w:rsidR="00B4722A" w:rsidRPr="00B567DD">
              <w:rPr>
                <w:rFonts w:hint="eastAsia"/>
              </w:rPr>
              <w:t>工具</w:t>
            </w:r>
          </w:p>
        </w:tc>
        <w:tc>
          <w:tcPr>
            <w:tcW w:w="2841" w:type="dxa"/>
          </w:tcPr>
          <w:p w14:paraId="052FBE17" w14:textId="23713B9E" w:rsidR="00A45F8C" w:rsidRDefault="0047544B" w:rsidP="00E30C5F">
            <w:r>
              <w:rPr>
                <w:rFonts w:hint="eastAsia"/>
              </w:rPr>
              <w:t>2014/9/20</w:t>
            </w:r>
          </w:p>
        </w:tc>
        <w:tc>
          <w:tcPr>
            <w:tcW w:w="2841" w:type="dxa"/>
          </w:tcPr>
          <w:p w14:paraId="139C2C0F" w14:textId="454096A7" w:rsidR="00A45F8C" w:rsidRDefault="0047544B" w:rsidP="00E30C5F">
            <w:r>
              <w:rPr>
                <w:rFonts w:hint="eastAsia"/>
              </w:rPr>
              <w:t>2014/9/</w:t>
            </w:r>
            <w:r w:rsidR="00796184">
              <w:rPr>
                <w:rFonts w:hint="eastAsia"/>
              </w:rPr>
              <w:t>26</w:t>
            </w:r>
            <w:bookmarkStart w:id="0" w:name="_GoBack"/>
            <w:bookmarkEnd w:id="0"/>
          </w:p>
        </w:tc>
      </w:tr>
    </w:tbl>
    <w:p w14:paraId="03903BB2" w14:textId="77777777" w:rsidR="00A45F8C" w:rsidRDefault="00A45F8C" w:rsidP="00B567DD">
      <w:pPr>
        <w:rPr>
          <w:sz w:val="24"/>
        </w:rPr>
      </w:pPr>
    </w:p>
    <w:p w14:paraId="38FFFF74" w14:textId="77777777" w:rsidR="00D6367D" w:rsidRDefault="00D6367D" w:rsidP="001921D3">
      <w:pPr>
        <w:pStyle w:val="1"/>
      </w:pPr>
      <w:r w:rsidRPr="000323ED">
        <w:t>缺陷数据分析</w:t>
      </w:r>
    </w:p>
    <w:p w14:paraId="1432C347" w14:textId="77777777" w:rsidR="004B0075" w:rsidRDefault="004B0075" w:rsidP="004B0075">
      <w:pPr>
        <w:widowControl/>
        <w:ind w:firstLineChars="1400" w:firstLine="4384"/>
        <w:rPr>
          <w:b/>
          <w:sz w:val="28"/>
          <w:szCs w:val="28"/>
        </w:rPr>
      </w:pPr>
      <w:r w:rsidRPr="0097549E">
        <w:rPr>
          <w:rFonts w:hint="eastAsia"/>
          <w:b/>
          <w:sz w:val="28"/>
          <w:szCs w:val="28"/>
        </w:rPr>
        <w:t>缺陷状态分布</w:t>
      </w: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1500"/>
        <w:gridCol w:w="1720"/>
        <w:gridCol w:w="1540"/>
        <w:gridCol w:w="1660"/>
        <w:gridCol w:w="1400"/>
        <w:gridCol w:w="1080"/>
      </w:tblGrid>
      <w:tr w:rsidR="004B0075" w:rsidRPr="004257CD" w14:paraId="584B4FB1" w14:textId="77777777" w:rsidTr="004659E4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A45A5" w14:textId="77777777" w:rsidR="004B0075" w:rsidRPr="004257CD" w:rsidRDefault="004B0075" w:rsidP="004659E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257CD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EB664" w14:textId="77777777" w:rsidR="004B0075" w:rsidRPr="004257CD" w:rsidRDefault="004B0075" w:rsidP="004659E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257CD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未解决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7E015" w14:textId="77777777" w:rsidR="004B0075" w:rsidRPr="004257CD" w:rsidRDefault="004B0075" w:rsidP="004659E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257CD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已解决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C89F5" w14:textId="77777777" w:rsidR="004B0075" w:rsidRPr="004257CD" w:rsidRDefault="004B0075" w:rsidP="004659E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257CD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已关闭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52717" w14:textId="77777777" w:rsidR="004B0075" w:rsidRPr="004257CD" w:rsidRDefault="004B0075" w:rsidP="004659E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257CD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缺陷修复率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961D7" w14:textId="77777777" w:rsidR="004B0075" w:rsidRPr="004257CD" w:rsidRDefault="004B0075" w:rsidP="004659E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257CD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合计</w:t>
            </w:r>
          </w:p>
        </w:tc>
      </w:tr>
      <w:tr w:rsidR="004B0075" w:rsidRPr="004257CD" w14:paraId="6D5D8060" w14:textId="77777777" w:rsidTr="004659E4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D2A4B" w14:textId="5504006C" w:rsidR="004B0075" w:rsidRPr="004257CD" w:rsidRDefault="0047544B" w:rsidP="004659E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hint="eastAsia"/>
              </w:rPr>
              <w:t>ecs</w:t>
            </w:r>
            <w:proofErr w:type="spellEnd"/>
            <w:r w:rsidR="004B0075" w:rsidRPr="00B567DD">
              <w:rPr>
                <w:rFonts w:hint="eastAsia"/>
              </w:rPr>
              <w:t>工具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C55CA" w14:textId="00B38051" w:rsidR="004B0075" w:rsidRPr="004257CD" w:rsidRDefault="005A6E55" w:rsidP="004659E4"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3F85A" w14:textId="67231C78" w:rsidR="004B0075" w:rsidRPr="004257CD" w:rsidRDefault="003C7DA0" w:rsidP="004659E4"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B89F5" w14:textId="55A7146A" w:rsidR="004B0075" w:rsidRPr="004257CD" w:rsidRDefault="003C7DA0" w:rsidP="004659E4"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8602F" w14:textId="36E4B807" w:rsidR="004B0075" w:rsidRPr="004257CD" w:rsidRDefault="005A6E55" w:rsidP="004659E4"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EBF4C" w14:textId="3FD23794" w:rsidR="004B0075" w:rsidRPr="004257CD" w:rsidRDefault="003C7DA0" w:rsidP="004659E4"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4B0075" w:rsidRPr="004257CD" w14:paraId="20FFF064" w14:textId="77777777" w:rsidTr="004659E4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0861C" w14:textId="77777777" w:rsidR="004B0075" w:rsidRPr="004257CD" w:rsidRDefault="004B0075" w:rsidP="004659E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257C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合计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5997E" w14:textId="3BD8515D" w:rsidR="004B0075" w:rsidRPr="004257CD" w:rsidRDefault="005A6E55" w:rsidP="004659E4"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E4EE4" w14:textId="69F1C524" w:rsidR="004B0075" w:rsidRPr="004257CD" w:rsidRDefault="003C7DA0" w:rsidP="004659E4"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54BAE" w14:textId="1B14B464" w:rsidR="004B0075" w:rsidRPr="004257CD" w:rsidRDefault="003C7DA0" w:rsidP="004659E4"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53DA8" w14:textId="28B3B343" w:rsidR="004B0075" w:rsidRPr="004257CD" w:rsidRDefault="005A6E55" w:rsidP="004659E4"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100</w:t>
            </w:r>
            <w:r w:rsidR="004B0075" w:rsidRPr="004257CD">
              <w:rPr>
                <w:color w:val="000000"/>
                <w:kern w:val="0"/>
                <w:sz w:val="22"/>
                <w:szCs w:val="22"/>
              </w:rPr>
              <w:t>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B4201" w14:textId="038C8F18" w:rsidR="004B0075" w:rsidRPr="004257CD" w:rsidRDefault="003C7DA0" w:rsidP="004659E4"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</w:tbl>
    <w:p w14:paraId="22A4CCE7" w14:textId="77777777" w:rsidR="004B0075" w:rsidRDefault="004B0075" w:rsidP="004B0075"/>
    <w:p w14:paraId="6FD78C70" w14:textId="77777777" w:rsidR="000563BC" w:rsidRPr="001921D3" w:rsidRDefault="000563BC" w:rsidP="001921D3"/>
    <w:p w14:paraId="3C3B93C4" w14:textId="77777777" w:rsidR="001027BB" w:rsidRDefault="000D3055" w:rsidP="001921D3">
      <w:pPr>
        <w:pStyle w:val="1"/>
      </w:pPr>
      <w:r w:rsidRPr="00070819">
        <w:rPr>
          <w:rFonts w:hint="eastAsia"/>
        </w:rPr>
        <w:lastRenderedPageBreak/>
        <w:t>本次测试的功能</w:t>
      </w:r>
      <w:r w:rsidR="00203DA1">
        <w:rPr>
          <w:rFonts w:hint="eastAsia"/>
        </w:rPr>
        <w:t>点</w:t>
      </w:r>
    </w:p>
    <w:tbl>
      <w:tblPr>
        <w:tblW w:w="8067" w:type="dxa"/>
        <w:tblInd w:w="93" w:type="dxa"/>
        <w:tblLook w:val="04A0" w:firstRow="1" w:lastRow="0" w:firstColumn="1" w:lastColumn="0" w:noHBand="0" w:noVBand="1"/>
      </w:tblPr>
      <w:tblGrid>
        <w:gridCol w:w="1300"/>
        <w:gridCol w:w="4570"/>
        <w:gridCol w:w="1300"/>
        <w:gridCol w:w="897"/>
      </w:tblGrid>
      <w:tr w:rsidR="004659E4" w:rsidRPr="004659E4" w14:paraId="3289C731" w14:textId="77777777" w:rsidTr="004864C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7D730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4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71618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 w:rsidRPr="004659E4">
              <w:rPr>
                <w:rFonts w:ascii="宋体" w:hAnsi="宋体" w:hint="eastAsia"/>
                <w:b/>
                <w:bCs/>
                <w:kern w:val="0"/>
                <w:sz w:val="24"/>
              </w:rPr>
              <w:t>功能点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75F66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是否通过</w:t>
            </w:r>
          </w:p>
        </w:tc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3AD3D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4659E4" w:rsidRPr="004659E4" w14:paraId="5692DABF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B67F5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014F2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安装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053D0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C52D7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46EF1D8A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EA6A7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C49A2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卸载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19415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AC75E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6820A6FE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D2068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1177D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保存账号信息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EEADC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4A23C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3D250031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35E40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3A061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查询可用的 Region 列表,即地域信息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C8EFE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6735F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59F680D2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53B3B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E21B2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查询指定Region下的Zone列表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F8CA4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36DC2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66932E9B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8CDDB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E3508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查询可用镜像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55205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842B0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225AFFD8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FD3E4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094A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创建云主机实例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4187E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C98B3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2846F4D9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5BBC4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10DD2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查询实例信息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BECEF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D56C7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7E70BCD6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BF9AE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661AD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启动实例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DFF0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E10A1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382C49C2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96177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CF8A8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停止实例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C2A7C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6AEC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0D9F99F7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6712B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0425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重启实例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E7EB2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F19D9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5B770614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25426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31139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修改实例密码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85BE5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A5622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560E941E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12228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819C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查询实例状态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2629C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D9EB6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68334A23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5213D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8C893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删除实例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377B6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43F75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0F20817D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00A5E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A6FF9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查询安全组规则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6634D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C2B29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25938453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457B9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640B4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查询安全组列表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D13D5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E8F13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57BF5DA1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83560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479D2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创建磁盘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22DE1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6DA3F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5BE08F07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7D2E9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3244B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查询磁盘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3F716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AD66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1C658EF3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BD662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C5B73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挂载磁盘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D0932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68267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4E4A2B17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9C415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46899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卸载磁盘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D5893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BD292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611EFF97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3FB75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272C6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修改磁盘属性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9E368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5DF94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6D110308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020FD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E81A6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删除磁盘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07AF9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A68BD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5620C318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E4B15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34429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创建快照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AC970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EA0EF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07C006D7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95A7E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16765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查询快照列表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85C71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F3138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226CF4B5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3233F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C0A1D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删除快照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CFFD5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F6D9D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766FC0D5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480F8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4934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分配公网IP 地址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37EFC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B621C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629B91DC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5A48A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61108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查询可用地域列表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84402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5F456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3D141447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78043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04DED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查询可用区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A50C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A5177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6A47FB66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ABDA9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ADC61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查看云服务器实例的监控信息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542DD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2F905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1C5E9B74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455F0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30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1C8E0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查询实例资源规格列表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440C5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5A819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46632B52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E78D8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31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EF027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自动快照策略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FE169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7396F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64AEEE2F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1B404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32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3E561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查询自动快照策略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3919B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5B935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28483496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4694D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33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87BD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将实例加入到安全组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41B9C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3F91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511A4DF9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625AC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34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026C0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将实例移出安全组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B89E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69AB8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65BB8C88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E2E15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35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AD9A8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重新初始化磁盘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CEFF3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E2919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64B5CF3E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B1F30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36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84FD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更换系统盘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C28C0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41D52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69F17825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C727D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37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0EDA3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创建自定义镜像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98A50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C01E4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48E3C623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B07FE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lastRenderedPageBreak/>
              <w:t>38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E9256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删除自定义镜像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0B8D8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01AE0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661DA5BD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5007C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39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071BC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回滚磁盘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80739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9EBF3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0CF52582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C230C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40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93F9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创建安全组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9D248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4FE1C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087B971A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C9B95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41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9752C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授权安全组权限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11537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7BF1E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61EAA1AC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07293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42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838BB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撤销安全组规则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55B23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63BA3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41F05D7F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92BF0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43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7519A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删除安全组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282B9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DC94E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59E4" w:rsidRPr="004659E4" w14:paraId="4EF446B2" w14:textId="77777777" w:rsidTr="004864C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FB8C3" w14:textId="77777777" w:rsidR="004659E4" w:rsidRPr="004659E4" w:rsidRDefault="004659E4" w:rsidP="004659E4"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44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FF2B2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proofErr w:type="gramStart"/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help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E790C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>通过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687CB" w14:textId="77777777" w:rsidR="004659E4" w:rsidRPr="004659E4" w:rsidRDefault="004659E4" w:rsidP="004659E4">
            <w:pPr>
              <w:widowControl/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4659E4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</w:tbl>
    <w:p w14:paraId="7EB70882" w14:textId="77777777" w:rsidR="006C190B" w:rsidRPr="006C190B" w:rsidRDefault="006C190B" w:rsidP="006C190B"/>
    <w:p w14:paraId="4E686BA2" w14:textId="0CBEF075" w:rsidR="000563BC" w:rsidRPr="000563BC" w:rsidRDefault="005A6E55" w:rsidP="000563BC">
      <w:r>
        <w:rPr>
          <w:rFonts w:hint="eastAsia"/>
        </w:rPr>
        <w:t>具体测试内容见文档《</w:t>
      </w:r>
      <w:r w:rsidR="00B303CC" w:rsidRPr="00B303CC">
        <w:rPr>
          <w:rFonts w:hint="eastAsia"/>
        </w:rPr>
        <w:t>测试用例</w:t>
      </w:r>
      <w:r w:rsidR="00B303CC" w:rsidRPr="00B303CC">
        <w:rPr>
          <w:rFonts w:hint="eastAsia"/>
        </w:rPr>
        <w:t>--</w:t>
      </w:r>
      <w:r w:rsidR="00F15263">
        <w:rPr>
          <w:rFonts w:hint="eastAsia"/>
        </w:rPr>
        <w:t>ecs</w:t>
      </w:r>
      <w:r w:rsidR="00B303CC" w:rsidRPr="00B303CC">
        <w:rPr>
          <w:rFonts w:hint="eastAsia"/>
        </w:rPr>
        <w:t>工具</w:t>
      </w:r>
      <w:r>
        <w:rPr>
          <w:rFonts w:hint="eastAsia"/>
        </w:rPr>
        <w:t>》</w:t>
      </w:r>
    </w:p>
    <w:p w14:paraId="00FA241F" w14:textId="77777777" w:rsidR="000D3055" w:rsidRDefault="000D3055" w:rsidP="007308B4">
      <w:pPr>
        <w:widowControl/>
        <w:rPr>
          <w:rFonts w:asciiTheme="minorHAnsi" w:cstheme="minorHAnsi"/>
        </w:rPr>
      </w:pPr>
    </w:p>
    <w:p w14:paraId="5D44F38E" w14:textId="77777777" w:rsidR="00D5456F" w:rsidRDefault="00D5456F" w:rsidP="007308B4">
      <w:pPr>
        <w:widowControl/>
        <w:rPr>
          <w:rFonts w:asciiTheme="minorHAnsi" w:cstheme="minorHAnsi"/>
        </w:rPr>
      </w:pPr>
    </w:p>
    <w:sectPr w:rsidR="00D5456F" w:rsidSect="00DD1FE1">
      <w:headerReference w:type="default" r:id="rId9"/>
      <w:footerReference w:type="default" r:id="rId10"/>
      <w:pgSz w:w="12240" w:h="15840" w:code="1"/>
      <w:pgMar w:top="1418" w:right="1134" w:bottom="1134" w:left="1418" w:header="851" w:footer="567" w:gutter="0"/>
      <w:pgNumType w:start="1"/>
      <w:cols w:space="708"/>
      <w:docGrid w:type="linesAndChars" w:linePitch="360" w:charSpace="208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4C7E3" w14:textId="77777777" w:rsidR="004659E4" w:rsidRDefault="004659E4">
      <w:r>
        <w:separator/>
      </w:r>
    </w:p>
  </w:endnote>
  <w:endnote w:type="continuationSeparator" w:id="0">
    <w:p w14:paraId="2A2FFD41" w14:textId="77777777" w:rsidR="004659E4" w:rsidRDefault="0046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7864F" w14:textId="77777777" w:rsidR="004659E4" w:rsidRPr="000B4820" w:rsidRDefault="004659E4" w:rsidP="008F262E">
    <w:pPr>
      <w:pStyle w:val="a6"/>
      <w:spacing w:line="240" w:lineRule="auto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5F7BF" w14:textId="77777777" w:rsidR="004659E4" w:rsidRDefault="004659E4">
      <w:r>
        <w:separator/>
      </w:r>
    </w:p>
  </w:footnote>
  <w:footnote w:type="continuationSeparator" w:id="0">
    <w:p w14:paraId="46444391" w14:textId="77777777" w:rsidR="004659E4" w:rsidRDefault="004659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01740" w14:textId="77777777" w:rsidR="004659E4" w:rsidRDefault="004659E4" w:rsidP="005516D2">
    <w:pPr>
      <w:pStyle w:val="a5"/>
      <w:spacing w:line="240" w:lineRule="auto"/>
      <w:ind w:right="11"/>
      <w:jc w:val="right"/>
      <w:rPr>
        <w:color w:val="008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3CA6"/>
    <w:multiLevelType w:val="multilevel"/>
    <w:tmpl w:val="856AD03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14F0692F"/>
    <w:multiLevelType w:val="hybridMultilevel"/>
    <w:tmpl w:val="1A5C9CC4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">
    <w:nsid w:val="152155AD"/>
    <w:multiLevelType w:val="hybridMultilevel"/>
    <w:tmpl w:val="1A4E833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40210181"/>
    <w:multiLevelType w:val="hybridMultilevel"/>
    <w:tmpl w:val="C8EC8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5929AE"/>
    <w:multiLevelType w:val="hybridMultilevel"/>
    <w:tmpl w:val="4E3A8D90"/>
    <w:lvl w:ilvl="0" w:tplc="868AF68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72AB4FD7"/>
    <w:multiLevelType w:val="hybridMultilevel"/>
    <w:tmpl w:val="9F6C88AE"/>
    <w:lvl w:ilvl="0" w:tplc="DEFABC8A">
      <w:start w:val="1"/>
      <w:numFmt w:val="decimal"/>
      <w:lvlText w:val="%1．"/>
      <w:lvlJc w:val="left"/>
      <w:pPr>
        <w:ind w:left="12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7BB070D1"/>
    <w:multiLevelType w:val="hybridMultilevel"/>
    <w:tmpl w:val="3474981E"/>
    <w:lvl w:ilvl="0" w:tplc="26F04B5A">
      <w:start w:val="1"/>
      <w:numFmt w:val="decimal"/>
      <w:lvlText w:val="%1．"/>
      <w:lvlJc w:val="left"/>
      <w:pPr>
        <w:ind w:left="122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65F8"/>
    <w:rsid w:val="000148B9"/>
    <w:rsid w:val="00014D28"/>
    <w:rsid w:val="00016419"/>
    <w:rsid w:val="00021625"/>
    <w:rsid w:val="000224E2"/>
    <w:rsid w:val="00022FE5"/>
    <w:rsid w:val="0002659D"/>
    <w:rsid w:val="000323ED"/>
    <w:rsid w:val="00032BD6"/>
    <w:rsid w:val="00045109"/>
    <w:rsid w:val="00053690"/>
    <w:rsid w:val="000563BC"/>
    <w:rsid w:val="000637D6"/>
    <w:rsid w:val="00070105"/>
    <w:rsid w:val="00070819"/>
    <w:rsid w:val="00072899"/>
    <w:rsid w:val="00073107"/>
    <w:rsid w:val="00084F88"/>
    <w:rsid w:val="00095E83"/>
    <w:rsid w:val="00097564"/>
    <w:rsid w:val="000A2EBD"/>
    <w:rsid w:val="000A509B"/>
    <w:rsid w:val="000B2108"/>
    <w:rsid w:val="000B2466"/>
    <w:rsid w:val="000B3152"/>
    <w:rsid w:val="000B46ED"/>
    <w:rsid w:val="000B4820"/>
    <w:rsid w:val="000C5B52"/>
    <w:rsid w:val="000D0A32"/>
    <w:rsid w:val="000D1B82"/>
    <w:rsid w:val="000D3055"/>
    <w:rsid w:val="000D385D"/>
    <w:rsid w:val="000D3B96"/>
    <w:rsid w:val="000D60FA"/>
    <w:rsid w:val="000D7794"/>
    <w:rsid w:val="000F2ECD"/>
    <w:rsid w:val="000F6C95"/>
    <w:rsid w:val="00101047"/>
    <w:rsid w:val="00102148"/>
    <w:rsid w:val="001027BB"/>
    <w:rsid w:val="00111EA4"/>
    <w:rsid w:val="00113C02"/>
    <w:rsid w:val="00115D29"/>
    <w:rsid w:val="00121F74"/>
    <w:rsid w:val="00122D59"/>
    <w:rsid w:val="00125518"/>
    <w:rsid w:val="00125D01"/>
    <w:rsid w:val="00132D6A"/>
    <w:rsid w:val="00133A9A"/>
    <w:rsid w:val="00136BD6"/>
    <w:rsid w:val="00141267"/>
    <w:rsid w:val="001450BA"/>
    <w:rsid w:val="00146312"/>
    <w:rsid w:val="00147FF2"/>
    <w:rsid w:val="0015177A"/>
    <w:rsid w:val="0015732D"/>
    <w:rsid w:val="00166D34"/>
    <w:rsid w:val="001737EE"/>
    <w:rsid w:val="001753C2"/>
    <w:rsid w:val="00184D16"/>
    <w:rsid w:val="001905A1"/>
    <w:rsid w:val="001921D3"/>
    <w:rsid w:val="00197C09"/>
    <w:rsid w:val="00197FA3"/>
    <w:rsid w:val="001A285D"/>
    <w:rsid w:val="001A5646"/>
    <w:rsid w:val="001A7014"/>
    <w:rsid w:val="001B0C7F"/>
    <w:rsid w:val="001B1033"/>
    <w:rsid w:val="001B6556"/>
    <w:rsid w:val="001B6DD7"/>
    <w:rsid w:val="001B7230"/>
    <w:rsid w:val="001B7437"/>
    <w:rsid w:val="001D1858"/>
    <w:rsid w:val="001D41B2"/>
    <w:rsid w:val="001E0096"/>
    <w:rsid w:val="001E0390"/>
    <w:rsid w:val="001E39E2"/>
    <w:rsid w:val="001E5067"/>
    <w:rsid w:val="001E691B"/>
    <w:rsid w:val="001F785E"/>
    <w:rsid w:val="00203DA1"/>
    <w:rsid w:val="00207DAA"/>
    <w:rsid w:val="00223473"/>
    <w:rsid w:val="002249FE"/>
    <w:rsid w:val="002254AD"/>
    <w:rsid w:val="00231E33"/>
    <w:rsid w:val="0023377B"/>
    <w:rsid w:val="002436C4"/>
    <w:rsid w:val="0024467A"/>
    <w:rsid w:val="00245BF1"/>
    <w:rsid w:val="00247748"/>
    <w:rsid w:val="002502B4"/>
    <w:rsid w:val="00252EDA"/>
    <w:rsid w:val="00263936"/>
    <w:rsid w:val="002744AC"/>
    <w:rsid w:val="002768B4"/>
    <w:rsid w:val="00280E65"/>
    <w:rsid w:val="002813F1"/>
    <w:rsid w:val="00282E1F"/>
    <w:rsid w:val="002949B1"/>
    <w:rsid w:val="00297B2D"/>
    <w:rsid w:val="002A0438"/>
    <w:rsid w:val="002A122A"/>
    <w:rsid w:val="002A7DDD"/>
    <w:rsid w:val="002B0F18"/>
    <w:rsid w:val="002C0CB0"/>
    <w:rsid w:val="002C14CA"/>
    <w:rsid w:val="002E6394"/>
    <w:rsid w:val="002F4BAB"/>
    <w:rsid w:val="002F4E1C"/>
    <w:rsid w:val="002F64AF"/>
    <w:rsid w:val="002F6D61"/>
    <w:rsid w:val="00316FDC"/>
    <w:rsid w:val="00321601"/>
    <w:rsid w:val="00331E0F"/>
    <w:rsid w:val="00337AA3"/>
    <w:rsid w:val="0035068A"/>
    <w:rsid w:val="003519DB"/>
    <w:rsid w:val="003532AA"/>
    <w:rsid w:val="003532B6"/>
    <w:rsid w:val="003575E3"/>
    <w:rsid w:val="00357FB8"/>
    <w:rsid w:val="0036027F"/>
    <w:rsid w:val="00367B0F"/>
    <w:rsid w:val="00373043"/>
    <w:rsid w:val="0037478E"/>
    <w:rsid w:val="00376522"/>
    <w:rsid w:val="00376FF4"/>
    <w:rsid w:val="003876DF"/>
    <w:rsid w:val="00390B60"/>
    <w:rsid w:val="00391179"/>
    <w:rsid w:val="003A4A25"/>
    <w:rsid w:val="003B1CDD"/>
    <w:rsid w:val="003B75A8"/>
    <w:rsid w:val="003C2B18"/>
    <w:rsid w:val="003C6E05"/>
    <w:rsid w:val="003C7554"/>
    <w:rsid w:val="003C7DA0"/>
    <w:rsid w:val="003D39D3"/>
    <w:rsid w:val="003E44D0"/>
    <w:rsid w:val="003F6620"/>
    <w:rsid w:val="004010E9"/>
    <w:rsid w:val="00402705"/>
    <w:rsid w:val="00406C54"/>
    <w:rsid w:val="004150DE"/>
    <w:rsid w:val="004210A4"/>
    <w:rsid w:val="004255FD"/>
    <w:rsid w:val="004257CD"/>
    <w:rsid w:val="004303DC"/>
    <w:rsid w:val="00432B2E"/>
    <w:rsid w:val="00434FED"/>
    <w:rsid w:val="004363F0"/>
    <w:rsid w:val="004442EE"/>
    <w:rsid w:val="00446512"/>
    <w:rsid w:val="00447229"/>
    <w:rsid w:val="00453A6D"/>
    <w:rsid w:val="00453E53"/>
    <w:rsid w:val="00454368"/>
    <w:rsid w:val="00460026"/>
    <w:rsid w:val="0046150F"/>
    <w:rsid w:val="00464ABB"/>
    <w:rsid w:val="004659E4"/>
    <w:rsid w:val="0046614A"/>
    <w:rsid w:val="0046703C"/>
    <w:rsid w:val="0047053F"/>
    <w:rsid w:val="00473247"/>
    <w:rsid w:val="0047544B"/>
    <w:rsid w:val="004759DF"/>
    <w:rsid w:val="0047684C"/>
    <w:rsid w:val="004864C1"/>
    <w:rsid w:val="00491D6A"/>
    <w:rsid w:val="00493068"/>
    <w:rsid w:val="004A1990"/>
    <w:rsid w:val="004A318F"/>
    <w:rsid w:val="004B0075"/>
    <w:rsid w:val="004B6C15"/>
    <w:rsid w:val="004C3B9E"/>
    <w:rsid w:val="004D45E0"/>
    <w:rsid w:val="004D5642"/>
    <w:rsid w:val="004D74AB"/>
    <w:rsid w:val="004E7219"/>
    <w:rsid w:val="004F2C19"/>
    <w:rsid w:val="004F509C"/>
    <w:rsid w:val="005014C5"/>
    <w:rsid w:val="00502974"/>
    <w:rsid w:val="0050545A"/>
    <w:rsid w:val="00511C04"/>
    <w:rsid w:val="00512623"/>
    <w:rsid w:val="0052218C"/>
    <w:rsid w:val="00525778"/>
    <w:rsid w:val="005272F9"/>
    <w:rsid w:val="005342B0"/>
    <w:rsid w:val="0053689A"/>
    <w:rsid w:val="005419F9"/>
    <w:rsid w:val="005516D2"/>
    <w:rsid w:val="00560818"/>
    <w:rsid w:val="00560CAE"/>
    <w:rsid w:val="0056190B"/>
    <w:rsid w:val="00564009"/>
    <w:rsid w:val="0056410A"/>
    <w:rsid w:val="00567282"/>
    <w:rsid w:val="0057114E"/>
    <w:rsid w:val="005733CB"/>
    <w:rsid w:val="00576A90"/>
    <w:rsid w:val="00583D27"/>
    <w:rsid w:val="00585980"/>
    <w:rsid w:val="00587BDE"/>
    <w:rsid w:val="005A1D54"/>
    <w:rsid w:val="005A5610"/>
    <w:rsid w:val="005A6E55"/>
    <w:rsid w:val="005A767D"/>
    <w:rsid w:val="005B15B9"/>
    <w:rsid w:val="005B1AC0"/>
    <w:rsid w:val="005B1AD3"/>
    <w:rsid w:val="005B53B8"/>
    <w:rsid w:val="005B553D"/>
    <w:rsid w:val="005B573D"/>
    <w:rsid w:val="005B79CE"/>
    <w:rsid w:val="005C3B48"/>
    <w:rsid w:val="005C5D34"/>
    <w:rsid w:val="005D4FC6"/>
    <w:rsid w:val="005D672B"/>
    <w:rsid w:val="005E4C76"/>
    <w:rsid w:val="005E7D29"/>
    <w:rsid w:val="005F07C4"/>
    <w:rsid w:val="005F2C03"/>
    <w:rsid w:val="005F2C95"/>
    <w:rsid w:val="005F523A"/>
    <w:rsid w:val="00612FC2"/>
    <w:rsid w:val="006135A6"/>
    <w:rsid w:val="00631966"/>
    <w:rsid w:val="006402E6"/>
    <w:rsid w:val="00645025"/>
    <w:rsid w:val="00654834"/>
    <w:rsid w:val="00657042"/>
    <w:rsid w:val="006573D6"/>
    <w:rsid w:val="00657FD3"/>
    <w:rsid w:val="0067303B"/>
    <w:rsid w:val="00674050"/>
    <w:rsid w:val="00681D9E"/>
    <w:rsid w:val="00684CAE"/>
    <w:rsid w:val="006858C5"/>
    <w:rsid w:val="006860AA"/>
    <w:rsid w:val="006931C8"/>
    <w:rsid w:val="00694984"/>
    <w:rsid w:val="00694B04"/>
    <w:rsid w:val="00695CDA"/>
    <w:rsid w:val="006976A1"/>
    <w:rsid w:val="006A26B0"/>
    <w:rsid w:val="006A5929"/>
    <w:rsid w:val="006B2B3B"/>
    <w:rsid w:val="006B540C"/>
    <w:rsid w:val="006B6F01"/>
    <w:rsid w:val="006B6F7F"/>
    <w:rsid w:val="006B7A14"/>
    <w:rsid w:val="006C190B"/>
    <w:rsid w:val="006C3838"/>
    <w:rsid w:val="006C41B5"/>
    <w:rsid w:val="006C56CB"/>
    <w:rsid w:val="006C63AF"/>
    <w:rsid w:val="006E15D3"/>
    <w:rsid w:val="006E1FC8"/>
    <w:rsid w:val="006E2B6C"/>
    <w:rsid w:val="006E6744"/>
    <w:rsid w:val="006E6D4C"/>
    <w:rsid w:val="007005C3"/>
    <w:rsid w:val="00700DF4"/>
    <w:rsid w:val="00701A38"/>
    <w:rsid w:val="007033E9"/>
    <w:rsid w:val="007056CB"/>
    <w:rsid w:val="007060E2"/>
    <w:rsid w:val="007114AE"/>
    <w:rsid w:val="00717378"/>
    <w:rsid w:val="0072275F"/>
    <w:rsid w:val="007308B4"/>
    <w:rsid w:val="00734F00"/>
    <w:rsid w:val="0074356B"/>
    <w:rsid w:val="00751AA9"/>
    <w:rsid w:val="00754782"/>
    <w:rsid w:val="00763E00"/>
    <w:rsid w:val="007643ED"/>
    <w:rsid w:val="007710E1"/>
    <w:rsid w:val="00771EB9"/>
    <w:rsid w:val="00772730"/>
    <w:rsid w:val="00776A19"/>
    <w:rsid w:val="007813BE"/>
    <w:rsid w:val="00783EF4"/>
    <w:rsid w:val="00785836"/>
    <w:rsid w:val="007901DF"/>
    <w:rsid w:val="00790B56"/>
    <w:rsid w:val="007952BA"/>
    <w:rsid w:val="00796184"/>
    <w:rsid w:val="00797B19"/>
    <w:rsid w:val="007A2E68"/>
    <w:rsid w:val="007A323A"/>
    <w:rsid w:val="007B0B9A"/>
    <w:rsid w:val="007B164B"/>
    <w:rsid w:val="007B3E4D"/>
    <w:rsid w:val="007B4905"/>
    <w:rsid w:val="007C0FED"/>
    <w:rsid w:val="007C4861"/>
    <w:rsid w:val="007C78FE"/>
    <w:rsid w:val="007C7D43"/>
    <w:rsid w:val="007C7E5B"/>
    <w:rsid w:val="007D65A5"/>
    <w:rsid w:val="007E48B2"/>
    <w:rsid w:val="007E7029"/>
    <w:rsid w:val="007F0697"/>
    <w:rsid w:val="007F3C7D"/>
    <w:rsid w:val="007F44CF"/>
    <w:rsid w:val="008056A8"/>
    <w:rsid w:val="00810D73"/>
    <w:rsid w:val="008118BE"/>
    <w:rsid w:val="00812CB1"/>
    <w:rsid w:val="008327C0"/>
    <w:rsid w:val="008328C4"/>
    <w:rsid w:val="008342C6"/>
    <w:rsid w:val="00845EB7"/>
    <w:rsid w:val="008577EC"/>
    <w:rsid w:val="008652B9"/>
    <w:rsid w:val="008656DE"/>
    <w:rsid w:val="00870BF4"/>
    <w:rsid w:val="00871D01"/>
    <w:rsid w:val="00882EB1"/>
    <w:rsid w:val="008908C7"/>
    <w:rsid w:val="008913D9"/>
    <w:rsid w:val="008932C3"/>
    <w:rsid w:val="008962B5"/>
    <w:rsid w:val="0089774B"/>
    <w:rsid w:val="008B4D23"/>
    <w:rsid w:val="008B70B1"/>
    <w:rsid w:val="008C07D0"/>
    <w:rsid w:val="008C0BBA"/>
    <w:rsid w:val="008C3DFD"/>
    <w:rsid w:val="008C7741"/>
    <w:rsid w:val="008D078F"/>
    <w:rsid w:val="008D31B1"/>
    <w:rsid w:val="008E1E73"/>
    <w:rsid w:val="008E535A"/>
    <w:rsid w:val="008E688B"/>
    <w:rsid w:val="008F262E"/>
    <w:rsid w:val="008F2720"/>
    <w:rsid w:val="008F735C"/>
    <w:rsid w:val="008F73E0"/>
    <w:rsid w:val="00901AA8"/>
    <w:rsid w:val="009064CA"/>
    <w:rsid w:val="00911B3D"/>
    <w:rsid w:val="00911F48"/>
    <w:rsid w:val="00934F30"/>
    <w:rsid w:val="00936E0B"/>
    <w:rsid w:val="009376EF"/>
    <w:rsid w:val="00937E5C"/>
    <w:rsid w:val="00943134"/>
    <w:rsid w:val="00944553"/>
    <w:rsid w:val="0095262C"/>
    <w:rsid w:val="009548A4"/>
    <w:rsid w:val="009555A8"/>
    <w:rsid w:val="009562C9"/>
    <w:rsid w:val="00956490"/>
    <w:rsid w:val="009618C3"/>
    <w:rsid w:val="00967AB9"/>
    <w:rsid w:val="0097549E"/>
    <w:rsid w:val="009810B8"/>
    <w:rsid w:val="00990511"/>
    <w:rsid w:val="00990938"/>
    <w:rsid w:val="009A0CFF"/>
    <w:rsid w:val="009A62E3"/>
    <w:rsid w:val="009B044D"/>
    <w:rsid w:val="009B2BF8"/>
    <w:rsid w:val="009B67EE"/>
    <w:rsid w:val="009C28DD"/>
    <w:rsid w:val="009C7AB8"/>
    <w:rsid w:val="009C7B53"/>
    <w:rsid w:val="009D27F5"/>
    <w:rsid w:val="009D6885"/>
    <w:rsid w:val="009E291B"/>
    <w:rsid w:val="009F11BC"/>
    <w:rsid w:val="009F4932"/>
    <w:rsid w:val="009F7F1D"/>
    <w:rsid w:val="00A02B62"/>
    <w:rsid w:val="00A13355"/>
    <w:rsid w:val="00A16A4C"/>
    <w:rsid w:val="00A20418"/>
    <w:rsid w:val="00A25B1D"/>
    <w:rsid w:val="00A2612F"/>
    <w:rsid w:val="00A268E3"/>
    <w:rsid w:val="00A45929"/>
    <w:rsid w:val="00A45F8C"/>
    <w:rsid w:val="00A50611"/>
    <w:rsid w:val="00A53087"/>
    <w:rsid w:val="00A5733F"/>
    <w:rsid w:val="00A62238"/>
    <w:rsid w:val="00A6536C"/>
    <w:rsid w:val="00A71689"/>
    <w:rsid w:val="00A72613"/>
    <w:rsid w:val="00A862D4"/>
    <w:rsid w:val="00A87BF1"/>
    <w:rsid w:val="00AA3C43"/>
    <w:rsid w:val="00AA6BD6"/>
    <w:rsid w:val="00AB4BA6"/>
    <w:rsid w:val="00AC050D"/>
    <w:rsid w:val="00AC1925"/>
    <w:rsid w:val="00AC389A"/>
    <w:rsid w:val="00AD177F"/>
    <w:rsid w:val="00AD7F59"/>
    <w:rsid w:val="00AF2C8D"/>
    <w:rsid w:val="00AF5987"/>
    <w:rsid w:val="00B0290D"/>
    <w:rsid w:val="00B06610"/>
    <w:rsid w:val="00B12F8A"/>
    <w:rsid w:val="00B13288"/>
    <w:rsid w:val="00B134AA"/>
    <w:rsid w:val="00B203BA"/>
    <w:rsid w:val="00B2608A"/>
    <w:rsid w:val="00B303CC"/>
    <w:rsid w:val="00B416C0"/>
    <w:rsid w:val="00B41F90"/>
    <w:rsid w:val="00B450EC"/>
    <w:rsid w:val="00B465BA"/>
    <w:rsid w:val="00B4722A"/>
    <w:rsid w:val="00B548D6"/>
    <w:rsid w:val="00B567DD"/>
    <w:rsid w:val="00B6087B"/>
    <w:rsid w:val="00B61BF0"/>
    <w:rsid w:val="00B6545B"/>
    <w:rsid w:val="00B65B92"/>
    <w:rsid w:val="00B67128"/>
    <w:rsid w:val="00B720D2"/>
    <w:rsid w:val="00B76062"/>
    <w:rsid w:val="00B845B4"/>
    <w:rsid w:val="00B92E15"/>
    <w:rsid w:val="00BA1547"/>
    <w:rsid w:val="00BA3DAF"/>
    <w:rsid w:val="00BB073C"/>
    <w:rsid w:val="00BB08E5"/>
    <w:rsid w:val="00BB6EBB"/>
    <w:rsid w:val="00BC1E4F"/>
    <w:rsid w:val="00BD5A2A"/>
    <w:rsid w:val="00BE0C26"/>
    <w:rsid w:val="00BE37B8"/>
    <w:rsid w:val="00BE5FD4"/>
    <w:rsid w:val="00BE6AD2"/>
    <w:rsid w:val="00BF0D3A"/>
    <w:rsid w:val="00BF3887"/>
    <w:rsid w:val="00C142CF"/>
    <w:rsid w:val="00C14403"/>
    <w:rsid w:val="00C16CBF"/>
    <w:rsid w:val="00C22441"/>
    <w:rsid w:val="00C226D8"/>
    <w:rsid w:val="00C246BF"/>
    <w:rsid w:val="00C26D39"/>
    <w:rsid w:val="00C34169"/>
    <w:rsid w:val="00C345AE"/>
    <w:rsid w:val="00C35290"/>
    <w:rsid w:val="00C40149"/>
    <w:rsid w:val="00C4134A"/>
    <w:rsid w:val="00C43838"/>
    <w:rsid w:val="00C60E90"/>
    <w:rsid w:val="00C637CF"/>
    <w:rsid w:val="00C64EDE"/>
    <w:rsid w:val="00C658F4"/>
    <w:rsid w:val="00C703C1"/>
    <w:rsid w:val="00C86D0C"/>
    <w:rsid w:val="00C90C08"/>
    <w:rsid w:val="00C94BE3"/>
    <w:rsid w:val="00C97AEE"/>
    <w:rsid w:val="00CA65F8"/>
    <w:rsid w:val="00CA6F6F"/>
    <w:rsid w:val="00CB0722"/>
    <w:rsid w:val="00CB482F"/>
    <w:rsid w:val="00CB5044"/>
    <w:rsid w:val="00CB6DBE"/>
    <w:rsid w:val="00CC1827"/>
    <w:rsid w:val="00CC53B6"/>
    <w:rsid w:val="00CC5801"/>
    <w:rsid w:val="00CD0E1A"/>
    <w:rsid w:val="00CD30EA"/>
    <w:rsid w:val="00CD498A"/>
    <w:rsid w:val="00CD6535"/>
    <w:rsid w:val="00CE73FF"/>
    <w:rsid w:val="00CF06E0"/>
    <w:rsid w:val="00CF3ECF"/>
    <w:rsid w:val="00CF5499"/>
    <w:rsid w:val="00D0061B"/>
    <w:rsid w:val="00D03971"/>
    <w:rsid w:val="00D04BB6"/>
    <w:rsid w:val="00D139D7"/>
    <w:rsid w:val="00D1403C"/>
    <w:rsid w:val="00D34ABA"/>
    <w:rsid w:val="00D37054"/>
    <w:rsid w:val="00D4259E"/>
    <w:rsid w:val="00D42C1D"/>
    <w:rsid w:val="00D5310F"/>
    <w:rsid w:val="00D5456F"/>
    <w:rsid w:val="00D56082"/>
    <w:rsid w:val="00D56372"/>
    <w:rsid w:val="00D6367D"/>
    <w:rsid w:val="00D76FEF"/>
    <w:rsid w:val="00D84D80"/>
    <w:rsid w:val="00D966A3"/>
    <w:rsid w:val="00DA0B97"/>
    <w:rsid w:val="00DB4D51"/>
    <w:rsid w:val="00DC3519"/>
    <w:rsid w:val="00DC662C"/>
    <w:rsid w:val="00DD1FE1"/>
    <w:rsid w:val="00DD2278"/>
    <w:rsid w:val="00DF070B"/>
    <w:rsid w:val="00DF2F5E"/>
    <w:rsid w:val="00E007D3"/>
    <w:rsid w:val="00E011E1"/>
    <w:rsid w:val="00E01702"/>
    <w:rsid w:val="00E14C72"/>
    <w:rsid w:val="00E21984"/>
    <w:rsid w:val="00E21A0E"/>
    <w:rsid w:val="00E30C5F"/>
    <w:rsid w:val="00E31AA6"/>
    <w:rsid w:val="00E33D17"/>
    <w:rsid w:val="00E378D5"/>
    <w:rsid w:val="00E41FD5"/>
    <w:rsid w:val="00E44AEE"/>
    <w:rsid w:val="00E4669F"/>
    <w:rsid w:val="00E529A5"/>
    <w:rsid w:val="00E52FA9"/>
    <w:rsid w:val="00E5386F"/>
    <w:rsid w:val="00E61BC4"/>
    <w:rsid w:val="00E63D90"/>
    <w:rsid w:val="00E820A3"/>
    <w:rsid w:val="00E86DB7"/>
    <w:rsid w:val="00E870B7"/>
    <w:rsid w:val="00E87986"/>
    <w:rsid w:val="00E9086D"/>
    <w:rsid w:val="00E97D0B"/>
    <w:rsid w:val="00EA160B"/>
    <w:rsid w:val="00EA1C7D"/>
    <w:rsid w:val="00EA42E7"/>
    <w:rsid w:val="00EB4C3A"/>
    <w:rsid w:val="00EC18E8"/>
    <w:rsid w:val="00EC2D47"/>
    <w:rsid w:val="00EC397B"/>
    <w:rsid w:val="00EC420B"/>
    <w:rsid w:val="00ED4ADC"/>
    <w:rsid w:val="00ED61D0"/>
    <w:rsid w:val="00ED7CF9"/>
    <w:rsid w:val="00EE4669"/>
    <w:rsid w:val="00EE7787"/>
    <w:rsid w:val="00EF0DEC"/>
    <w:rsid w:val="00EF5EBF"/>
    <w:rsid w:val="00F132A3"/>
    <w:rsid w:val="00F15263"/>
    <w:rsid w:val="00F2107B"/>
    <w:rsid w:val="00F24CB3"/>
    <w:rsid w:val="00F26D04"/>
    <w:rsid w:val="00F335B2"/>
    <w:rsid w:val="00F400A7"/>
    <w:rsid w:val="00F4647B"/>
    <w:rsid w:val="00F5096A"/>
    <w:rsid w:val="00F559ED"/>
    <w:rsid w:val="00F56A09"/>
    <w:rsid w:val="00F6503D"/>
    <w:rsid w:val="00F67549"/>
    <w:rsid w:val="00F67B89"/>
    <w:rsid w:val="00F73F56"/>
    <w:rsid w:val="00F85C7D"/>
    <w:rsid w:val="00F85E6D"/>
    <w:rsid w:val="00F8648D"/>
    <w:rsid w:val="00F866FA"/>
    <w:rsid w:val="00F87A43"/>
    <w:rsid w:val="00F91882"/>
    <w:rsid w:val="00F959B6"/>
    <w:rsid w:val="00FA4C54"/>
    <w:rsid w:val="00FA6105"/>
    <w:rsid w:val="00FB2C2C"/>
    <w:rsid w:val="00FB2FFD"/>
    <w:rsid w:val="00FC7AA2"/>
    <w:rsid w:val="00FD0C8D"/>
    <w:rsid w:val="00FD1685"/>
    <w:rsid w:val="00FD7796"/>
    <w:rsid w:val="00FE0324"/>
    <w:rsid w:val="00FE0E7B"/>
    <w:rsid w:val="00FE3EF7"/>
    <w:rsid w:val="00FE4BCA"/>
    <w:rsid w:val="00FE65B8"/>
    <w:rsid w:val="00FF1B57"/>
    <w:rsid w:val="00FF289D"/>
    <w:rsid w:val="00FF37CD"/>
    <w:rsid w:val="00FF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666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7219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7261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0"/>
      <w:sz w:val="32"/>
      <w:szCs w:val="32"/>
    </w:rPr>
  </w:style>
  <w:style w:type="paragraph" w:styleId="2">
    <w:name w:val="heading 2"/>
    <w:basedOn w:val="a"/>
    <w:next w:val="a"/>
    <w:qFormat/>
    <w:rsid w:val="00A7261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A7261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autoRedefine/>
    <w:qFormat/>
    <w:rsid w:val="00A72613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</w:rPr>
  </w:style>
  <w:style w:type="paragraph" w:styleId="5">
    <w:name w:val="heading 5"/>
    <w:basedOn w:val="a"/>
    <w:next w:val="a"/>
    <w:autoRedefine/>
    <w:qFormat/>
    <w:rsid w:val="00A7261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2"/>
      <w:szCs w:val="22"/>
    </w:rPr>
  </w:style>
  <w:style w:type="paragraph" w:styleId="6">
    <w:name w:val="heading 6"/>
    <w:basedOn w:val="a"/>
    <w:next w:val="a"/>
    <w:qFormat/>
    <w:rsid w:val="00A7261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A72613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rsid w:val="00A72613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qFormat/>
    <w:rsid w:val="00A7261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7261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4">
    <w:name w:val="Document Map"/>
    <w:basedOn w:val="a"/>
    <w:semiHidden/>
    <w:rsid w:val="00E007D3"/>
    <w:pPr>
      <w:shd w:val="clear" w:color="auto" w:fill="000080"/>
    </w:pPr>
  </w:style>
  <w:style w:type="paragraph" w:styleId="a5">
    <w:name w:val="header"/>
    <w:basedOn w:val="a"/>
    <w:rsid w:val="00A72613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A72613"/>
    <w:pPr>
      <w:tabs>
        <w:tab w:val="center" w:pos="4320"/>
        <w:tab w:val="right" w:pos="8640"/>
      </w:tabs>
    </w:pPr>
  </w:style>
  <w:style w:type="paragraph" w:styleId="a7">
    <w:name w:val="Normal Indent"/>
    <w:basedOn w:val="a"/>
    <w:rsid w:val="00A72613"/>
    <w:pPr>
      <w:ind w:firstLine="420"/>
    </w:pPr>
    <w:rPr>
      <w:szCs w:val="20"/>
    </w:rPr>
  </w:style>
  <w:style w:type="paragraph" w:customStyle="1" w:styleId="infoblue">
    <w:name w:val="infoblue"/>
    <w:basedOn w:val="a"/>
    <w:semiHidden/>
    <w:rsid w:val="00A72613"/>
    <w:pPr>
      <w:widowControl/>
      <w:spacing w:after="120" w:line="240" w:lineRule="atLeast"/>
      <w:ind w:left="450"/>
      <w:jc w:val="left"/>
    </w:pPr>
    <w:rPr>
      <w:i/>
      <w:iCs/>
      <w:color w:val="0000FF"/>
      <w:kern w:val="0"/>
      <w:sz w:val="20"/>
      <w:szCs w:val="20"/>
    </w:rPr>
  </w:style>
  <w:style w:type="paragraph" w:styleId="a8">
    <w:name w:val="Normal (Web)"/>
    <w:basedOn w:val="a"/>
    <w:rsid w:val="00A72613"/>
    <w:pPr>
      <w:widowControl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00"/>
      <w:kern w:val="0"/>
      <w:sz w:val="24"/>
      <w:lang w:eastAsia="en-US"/>
    </w:rPr>
  </w:style>
  <w:style w:type="paragraph" w:styleId="a9">
    <w:name w:val="Body Text"/>
    <w:basedOn w:val="a"/>
    <w:rsid w:val="004E7219"/>
  </w:style>
  <w:style w:type="paragraph" w:styleId="aa">
    <w:name w:val="Body Text First Indent"/>
    <w:basedOn w:val="a9"/>
    <w:rsid w:val="00A72613"/>
    <w:pPr>
      <w:ind w:firstLine="210"/>
    </w:pPr>
    <w:rPr>
      <w:szCs w:val="20"/>
    </w:rPr>
  </w:style>
  <w:style w:type="paragraph" w:customStyle="1" w:styleId="074">
    <w:name w:val="样式 首行缩进:  0.74 厘米"/>
    <w:basedOn w:val="a"/>
    <w:rsid w:val="00F8648D"/>
    <w:pPr>
      <w:ind w:firstLine="420"/>
    </w:pPr>
    <w:rPr>
      <w:rFonts w:cs="宋体"/>
      <w:szCs w:val="20"/>
    </w:rPr>
  </w:style>
  <w:style w:type="paragraph" w:customStyle="1" w:styleId="ab">
    <w:name w:val="段落正文"/>
    <w:basedOn w:val="a"/>
    <w:rsid w:val="0072275F"/>
    <w:pPr>
      <w:ind w:firstLineChars="200" w:firstLine="200"/>
    </w:pPr>
    <w:rPr>
      <w:sz w:val="24"/>
      <w:szCs w:val="20"/>
    </w:rPr>
  </w:style>
  <w:style w:type="paragraph" w:styleId="10">
    <w:name w:val="toc 1"/>
    <w:basedOn w:val="a"/>
    <w:next w:val="a"/>
    <w:autoRedefine/>
    <w:semiHidden/>
    <w:rsid w:val="00125518"/>
  </w:style>
  <w:style w:type="paragraph" w:styleId="20">
    <w:name w:val="toc 2"/>
    <w:basedOn w:val="a"/>
    <w:next w:val="a"/>
    <w:autoRedefine/>
    <w:semiHidden/>
    <w:rsid w:val="00125518"/>
    <w:pPr>
      <w:ind w:leftChars="200" w:left="420"/>
    </w:pPr>
  </w:style>
  <w:style w:type="paragraph" w:styleId="30">
    <w:name w:val="toc 3"/>
    <w:basedOn w:val="a"/>
    <w:next w:val="a"/>
    <w:autoRedefine/>
    <w:semiHidden/>
    <w:rsid w:val="00125518"/>
    <w:pPr>
      <w:ind w:leftChars="400" w:left="840"/>
    </w:pPr>
  </w:style>
  <w:style w:type="table" w:styleId="ac">
    <w:name w:val="Table Grid"/>
    <w:basedOn w:val="a1"/>
    <w:uiPriority w:val="59"/>
    <w:rsid w:val="00245BF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a"/>
    <w:autoRedefine/>
    <w:rsid w:val="00DD1FE1"/>
    <w:pPr>
      <w:tabs>
        <w:tab w:val="num" w:pos="420"/>
      </w:tabs>
      <w:ind w:left="420" w:hanging="420"/>
    </w:pPr>
    <w:rPr>
      <w:rFonts w:eastAsia="Times New Roman"/>
      <w:kern w:val="0"/>
      <w:sz w:val="20"/>
      <w:szCs w:val="20"/>
    </w:rPr>
  </w:style>
  <w:style w:type="character" w:styleId="ad">
    <w:name w:val="Strong"/>
    <w:basedOn w:val="a0"/>
    <w:qFormat/>
    <w:rsid w:val="009B67EE"/>
    <w:rPr>
      <w:b/>
      <w:bCs/>
    </w:rPr>
  </w:style>
  <w:style w:type="paragraph" w:styleId="ae">
    <w:name w:val="Balloon Text"/>
    <w:basedOn w:val="a"/>
    <w:link w:val="af"/>
    <w:rsid w:val="009562C9"/>
    <w:rPr>
      <w:sz w:val="18"/>
      <w:szCs w:val="18"/>
    </w:rPr>
  </w:style>
  <w:style w:type="character" w:customStyle="1" w:styleId="af">
    <w:name w:val="批注框文本字符"/>
    <w:basedOn w:val="a0"/>
    <w:link w:val="ae"/>
    <w:rsid w:val="009562C9"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8118BE"/>
    <w:pPr>
      <w:ind w:firstLineChars="200" w:firstLine="420"/>
    </w:pPr>
  </w:style>
  <w:style w:type="character" w:styleId="af1">
    <w:name w:val="Hyperlink"/>
    <w:basedOn w:val="a0"/>
    <w:rsid w:val="005B15B9"/>
    <w:rPr>
      <w:color w:val="0000FF" w:themeColor="hyperlink"/>
      <w:u w:val="single"/>
    </w:rPr>
  </w:style>
  <w:style w:type="table" w:customStyle="1" w:styleId="11">
    <w:name w:val="网格型1"/>
    <w:basedOn w:val="a1"/>
    <w:next w:val="ac"/>
    <w:uiPriority w:val="59"/>
    <w:rsid w:val="00A45F8C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7219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7261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0"/>
      <w:sz w:val="32"/>
      <w:szCs w:val="32"/>
    </w:rPr>
  </w:style>
  <w:style w:type="paragraph" w:styleId="2">
    <w:name w:val="heading 2"/>
    <w:basedOn w:val="a"/>
    <w:next w:val="a"/>
    <w:qFormat/>
    <w:rsid w:val="00A7261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A7261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autoRedefine/>
    <w:qFormat/>
    <w:rsid w:val="00A72613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</w:rPr>
  </w:style>
  <w:style w:type="paragraph" w:styleId="5">
    <w:name w:val="heading 5"/>
    <w:basedOn w:val="a"/>
    <w:next w:val="a"/>
    <w:autoRedefine/>
    <w:qFormat/>
    <w:rsid w:val="00A7261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2"/>
      <w:szCs w:val="22"/>
    </w:rPr>
  </w:style>
  <w:style w:type="paragraph" w:styleId="6">
    <w:name w:val="heading 6"/>
    <w:basedOn w:val="a"/>
    <w:next w:val="a"/>
    <w:qFormat/>
    <w:rsid w:val="00A7261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A72613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rsid w:val="00A72613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qFormat/>
    <w:rsid w:val="00A7261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7261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4">
    <w:name w:val="Document Map"/>
    <w:basedOn w:val="a"/>
    <w:semiHidden/>
    <w:rsid w:val="00E007D3"/>
    <w:pPr>
      <w:shd w:val="clear" w:color="auto" w:fill="000080"/>
    </w:pPr>
  </w:style>
  <w:style w:type="paragraph" w:styleId="a5">
    <w:name w:val="header"/>
    <w:basedOn w:val="a"/>
    <w:rsid w:val="00A72613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A72613"/>
    <w:pPr>
      <w:tabs>
        <w:tab w:val="center" w:pos="4320"/>
        <w:tab w:val="right" w:pos="8640"/>
      </w:tabs>
    </w:pPr>
  </w:style>
  <w:style w:type="paragraph" w:styleId="a7">
    <w:name w:val="Normal Indent"/>
    <w:basedOn w:val="a"/>
    <w:rsid w:val="00A72613"/>
    <w:pPr>
      <w:ind w:firstLine="420"/>
    </w:pPr>
    <w:rPr>
      <w:szCs w:val="20"/>
    </w:rPr>
  </w:style>
  <w:style w:type="paragraph" w:customStyle="1" w:styleId="infoblue">
    <w:name w:val="infoblue"/>
    <w:basedOn w:val="a"/>
    <w:semiHidden/>
    <w:rsid w:val="00A72613"/>
    <w:pPr>
      <w:widowControl/>
      <w:spacing w:after="120" w:line="240" w:lineRule="atLeast"/>
      <w:ind w:left="450"/>
      <w:jc w:val="left"/>
    </w:pPr>
    <w:rPr>
      <w:i/>
      <w:iCs/>
      <w:color w:val="0000FF"/>
      <w:kern w:val="0"/>
      <w:sz w:val="20"/>
      <w:szCs w:val="20"/>
    </w:rPr>
  </w:style>
  <w:style w:type="paragraph" w:styleId="a8">
    <w:name w:val="Normal (Web)"/>
    <w:basedOn w:val="a"/>
    <w:rsid w:val="00A72613"/>
    <w:pPr>
      <w:widowControl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00"/>
      <w:kern w:val="0"/>
      <w:sz w:val="24"/>
      <w:lang w:eastAsia="en-US"/>
    </w:rPr>
  </w:style>
  <w:style w:type="paragraph" w:styleId="a9">
    <w:name w:val="Body Text"/>
    <w:basedOn w:val="a"/>
    <w:rsid w:val="004E7219"/>
  </w:style>
  <w:style w:type="paragraph" w:styleId="aa">
    <w:name w:val="Body Text First Indent"/>
    <w:basedOn w:val="a9"/>
    <w:rsid w:val="00A72613"/>
    <w:pPr>
      <w:ind w:firstLine="210"/>
    </w:pPr>
    <w:rPr>
      <w:szCs w:val="20"/>
    </w:rPr>
  </w:style>
  <w:style w:type="paragraph" w:customStyle="1" w:styleId="074">
    <w:name w:val="样式 首行缩进:  0.74 厘米"/>
    <w:basedOn w:val="a"/>
    <w:rsid w:val="00F8648D"/>
    <w:pPr>
      <w:ind w:firstLine="420"/>
    </w:pPr>
    <w:rPr>
      <w:rFonts w:cs="宋体"/>
      <w:szCs w:val="20"/>
    </w:rPr>
  </w:style>
  <w:style w:type="paragraph" w:customStyle="1" w:styleId="ab">
    <w:name w:val="段落正文"/>
    <w:basedOn w:val="a"/>
    <w:rsid w:val="0072275F"/>
    <w:pPr>
      <w:ind w:firstLineChars="200" w:firstLine="200"/>
    </w:pPr>
    <w:rPr>
      <w:sz w:val="24"/>
      <w:szCs w:val="20"/>
    </w:rPr>
  </w:style>
  <w:style w:type="paragraph" w:styleId="10">
    <w:name w:val="toc 1"/>
    <w:basedOn w:val="a"/>
    <w:next w:val="a"/>
    <w:autoRedefine/>
    <w:semiHidden/>
    <w:rsid w:val="00125518"/>
  </w:style>
  <w:style w:type="paragraph" w:styleId="20">
    <w:name w:val="toc 2"/>
    <w:basedOn w:val="a"/>
    <w:next w:val="a"/>
    <w:autoRedefine/>
    <w:semiHidden/>
    <w:rsid w:val="00125518"/>
    <w:pPr>
      <w:ind w:leftChars="200" w:left="420"/>
    </w:pPr>
  </w:style>
  <w:style w:type="paragraph" w:styleId="30">
    <w:name w:val="toc 3"/>
    <w:basedOn w:val="a"/>
    <w:next w:val="a"/>
    <w:autoRedefine/>
    <w:semiHidden/>
    <w:rsid w:val="00125518"/>
    <w:pPr>
      <w:ind w:leftChars="400" w:left="840"/>
    </w:pPr>
  </w:style>
  <w:style w:type="table" w:styleId="ac">
    <w:name w:val="Table Grid"/>
    <w:basedOn w:val="a1"/>
    <w:rsid w:val="00245BF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a"/>
    <w:autoRedefine/>
    <w:rsid w:val="00DD1FE1"/>
    <w:pPr>
      <w:tabs>
        <w:tab w:val="num" w:pos="420"/>
      </w:tabs>
      <w:ind w:left="420" w:hanging="420"/>
    </w:pPr>
    <w:rPr>
      <w:rFonts w:eastAsia="Times New Roman"/>
      <w:kern w:val="0"/>
      <w:sz w:val="20"/>
      <w:szCs w:val="20"/>
    </w:rPr>
  </w:style>
  <w:style w:type="character" w:styleId="ad">
    <w:name w:val="Strong"/>
    <w:basedOn w:val="a0"/>
    <w:qFormat/>
    <w:rsid w:val="009B67EE"/>
    <w:rPr>
      <w:b/>
      <w:bCs/>
    </w:rPr>
  </w:style>
  <w:style w:type="paragraph" w:styleId="ae">
    <w:name w:val="Balloon Text"/>
    <w:basedOn w:val="a"/>
    <w:link w:val="af"/>
    <w:rsid w:val="009562C9"/>
    <w:rPr>
      <w:sz w:val="18"/>
      <w:szCs w:val="18"/>
    </w:rPr>
  </w:style>
  <w:style w:type="character" w:customStyle="1" w:styleId="af">
    <w:name w:val="批注框文本 Char"/>
    <w:basedOn w:val="a0"/>
    <w:link w:val="ae"/>
    <w:rsid w:val="009562C9"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8118BE"/>
    <w:pPr>
      <w:ind w:firstLineChars="200" w:firstLine="420"/>
    </w:pPr>
  </w:style>
  <w:style w:type="character" w:styleId="af1">
    <w:name w:val="Hyperlink"/>
    <w:basedOn w:val="a0"/>
    <w:rsid w:val="005B15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6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CEC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7" w:color="E9E9E9"/>
                            <w:right w:val="none" w:sz="0" w:space="0" w:color="auto"/>
                          </w:divBdr>
                          <w:divsChild>
                            <w:div w:id="20260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5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9033;&#30446;&#31649;&#29702;&#20307;&#31995;\1&#24037;&#31243;&#36807;&#31243;\PH08&#27979;&#35797;\&#27169;&#26495;\&#29256;&#26412;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57E16-5859-0C4B-AC65-B57E54A1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\项目管理体系\1工程过程\PH08测试\模板\版本测试报告.dot</Template>
  <TotalTime>354</TotalTime>
  <Pages>3</Pages>
  <Words>155</Words>
  <Characters>887</Characters>
  <Application>Microsoft Macintosh Word</Application>
  <DocSecurity>0</DocSecurity>
  <Lines>7</Lines>
  <Paragraphs>2</Paragraphs>
  <ScaleCrop>false</ScaleCrop>
  <Company>上海数慧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pengxzh</dc:creator>
  <cp:lastModifiedBy>ylm</cp:lastModifiedBy>
  <cp:revision>43</cp:revision>
  <dcterms:created xsi:type="dcterms:W3CDTF">2014-02-24T06:51:00Z</dcterms:created>
  <dcterms:modified xsi:type="dcterms:W3CDTF">2014-09-26T07:50:00Z</dcterms:modified>
</cp:coreProperties>
</file>